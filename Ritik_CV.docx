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97EB2" w:rsidRPr="009F07C5" w14:paraId="58DCB2AD" w14:textId="77777777" w:rsidTr="009F4073">
        <w:trPr>
          <w:trHeight w:val="450"/>
        </w:trPr>
        <w:tc>
          <w:tcPr>
            <w:tcW w:w="3600" w:type="dxa"/>
            <w:vAlign w:val="bottom"/>
          </w:tcPr>
          <w:p w14:paraId="380460C3" w14:textId="32CE1C0F" w:rsidR="00197EB2" w:rsidRPr="009F07C5" w:rsidRDefault="00197EB2" w:rsidP="00197EB2">
            <w:pPr>
              <w:tabs>
                <w:tab w:val="left" w:pos="990"/>
              </w:tabs>
              <w:jc w:val="center"/>
              <w:rPr>
                <w:rFonts w:ascii="Book Antiqua" w:hAnsi="Book Antiqua"/>
                <w:sz w:val="22"/>
                <w:szCs w:val="28"/>
              </w:rPr>
            </w:pPr>
          </w:p>
        </w:tc>
        <w:tc>
          <w:tcPr>
            <w:tcW w:w="720" w:type="dxa"/>
          </w:tcPr>
          <w:p w14:paraId="1B00E485" w14:textId="566BBB57" w:rsidR="00197EB2" w:rsidRPr="009F07C5" w:rsidRDefault="00197EB2" w:rsidP="00197EB2">
            <w:pPr>
              <w:rPr>
                <w:rFonts w:ascii="Book Antiqua" w:hAnsi="Book Antiqua"/>
                <w:sz w:val="22"/>
                <w:szCs w:val="28"/>
              </w:rPr>
            </w:pPr>
          </w:p>
        </w:tc>
        <w:tc>
          <w:tcPr>
            <w:tcW w:w="6470" w:type="dxa"/>
            <w:vMerge w:val="restart"/>
            <w:vAlign w:val="bottom"/>
          </w:tcPr>
          <w:p w14:paraId="17C07FBA" w14:textId="77777777" w:rsidR="00BE1402" w:rsidRDefault="00BE1402" w:rsidP="00197EB2">
            <w:pPr>
              <w:pStyle w:val="Title"/>
              <w:rPr>
                <w:rFonts w:ascii="Book Antiqua" w:hAnsi="Book Antiqua"/>
                <w:b/>
                <w:bCs/>
                <w:sz w:val="44"/>
                <w:szCs w:val="44"/>
              </w:rPr>
            </w:pPr>
          </w:p>
          <w:p w14:paraId="0564C670" w14:textId="77777777" w:rsidR="00BE1402" w:rsidRDefault="00BE1402" w:rsidP="00197EB2">
            <w:pPr>
              <w:pStyle w:val="Title"/>
              <w:rPr>
                <w:rFonts w:ascii="Book Antiqua" w:hAnsi="Book Antiqua"/>
                <w:b/>
                <w:bCs/>
                <w:sz w:val="44"/>
                <w:szCs w:val="44"/>
              </w:rPr>
            </w:pPr>
          </w:p>
          <w:p w14:paraId="4707249D" w14:textId="4EF0C28F" w:rsidR="009F07C5" w:rsidRPr="008F4058" w:rsidRDefault="00197EB2" w:rsidP="00197EB2">
            <w:pPr>
              <w:pStyle w:val="Title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8F405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Ritik </w:t>
            </w:r>
            <w:r w:rsidR="006B4A82" w:rsidRPr="008F405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Ravikant </w:t>
            </w:r>
          </w:p>
          <w:p w14:paraId="0C4B8754" w14:textId="44608CD2" w:rsidR="00197EB2" w:rsidRPr="008F4058" w:rsidRDefault="00197EB2" w:rsidP="00197EB2">
            <w:pPr>
              <w:pStyle w:val="Title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8F4058">
              <w:rPr>
                <w:rFonts w:ascii="Book Antiqua" w:hAnsi="Book Antiqua"/>
                <w:b/>
                <w:bCs/>
                <w:sz w:val="32"/>
                <w:szCs w:val="32"/>
              </w:rPr>
              <w:t>Pandey</w:t>
            </w:r>
          </w:p>
          <w:p w14:paraId="219A7713" w14:textId="2D058514" w:rsidR="00197EB2" w:rsidRPr="00C97875" w:rsidRDefault="00372EB7" w:rsidP="00197EB2">
            <w:pPr>
              <w:pStyle w:val="Heading2"/>
              <w:rPr>
                <w:rFonts w:ascii="Book Antiqua" w:hAnsi="Book Antiqua"/>
                <w:sz w:val="24"/>
                <w:szCs w:val="28"/>
              </w:rPr>
            </w:pPr>
            <w:r w:rsidRPr="00C97875">
              <w:rPr>
                <w:rFonts w:ascii="Book Antiqua" w:hAnsi="Book Antiqua"/>
                <w:sz w:val="24"/>
                <w:szCs w:val="28"/>
              </w:rPr>
              <w:t>Qualification</w:t>
            </w:r>
          </w:p>
          <w:p w14:paraId="7D744F10" w14:textId="77777777" w:rsidR="00841AD2" w:rsidRPr="00C97875" w:rsidRDefault="00841AD2" w:rsidP="00841AD2">
            <w:pPr>
              <w:shd w:val="clear" w:color="auto" w:fill="FFFFFF"/>
              <w:spacing w:line="330" w:lineRule="atLeast"/>
              <w:rPr>
                <w:rFonts w:ascii="Book Antiqua" w:hAnsi="Book Antiqua"/>
                <w:b/>
                <w:sz w:val="20"/>
                <w:szCs w:val="24"/>
              </w:rPr>
            </w:pPr>
            <w:r w:rsidRPr="00C97875">
              <w:rPr>
                <w:rFonts w:ascii="Book Antiqua" w:hAnsi="Book Antiqua"/>
                <w:b/>
                <w:sz w:val="20"/>
                <w:szCs w:val="24"/>
              </w:rPr>
              <w:t>Thadomal Shahani Engineering College</w:t>
            </w:r>
          </w:p>
          <w:p w14:paraId="720A0E99" w14:textId="1B0DCF7C" w:rsidR="00841AD2" w:rsidRPr="00C97875" w:rsidRDefault="00841AD2" w:rsidP="00841AD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Bachelor of Engineering (B.E), Electronics and Telecommunication Engineering (E</w:t>
            </w:r>
            <w:r w:rsidR="0038640C" w:rsidRPr="00C97875">
              <w:rPr>
                <w:rFonts w:ascii="Book Antiqua" w:hAnsi="Book Antiqua"/>
                <w:sz w:val="20"/>
                <w:szCs w:val="24"/>
              </w:rPr>
              <w:t>XTC)</w:t>
            </w:r>
          </w:p>
          <w:p w14:paraId="7D63EC80" w14:textId="7A1046B5" w:rsidR="00D56828" w:rsidRPr="00C97875" w:rsidRDefault="00D56828" w:rsidP="00841AD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3</w:t>
            </w:r>
            <w:r w:rsidRPr="00C97875">
              <w:rPr>
                <w:rFonts w:ascii="Book Antiqua" w:hAnsi="Book Antiqua"/>
                <w:sz w:val="20"/>
                <w:szCs w:val="24"/>
                <w:vertAlign w:val="superscript"/>
              </w:rPr>
              <w:t xml:space="preserve">rd </w:t>
            </w:r>
            <w:r w:rsidRPr="00C97875">
              <w:rPr>
                <w:rFonts w:ascii="Book Antiqua" w:hAnsi="Book Antiqua"/>
                <w:sz w:val="20"/>
                <w:szCs w:val="24"/>
              </w:rPr>
              <w:t>Semester CGPA: 9.38</w:t>
            </w:r>
          </w:p>
          <w:p w14:paraId="636084C9" w14:textId="5AB2274B" w:rsidR="008D078F" w:rsidRPr="00C97875" w:rsidRDefault="008D078F" w:rsidP="00841AD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4</w:t>
            </w:r>
            <w:r w:rsidRPr="00C97875">
              <w:rPr>
                <w:rFonts w:ascii="Book Antiqua" w:hAnsi="Book Antiqua"/>
                <w:sz w:val="20"/>
                <w:szCs w:val="24"/>
                <w:vertAlign w:val="superscript"/>
              </w:rPr>
              <w:t xml:space="preserve">th </w:t>
            </w:r>
            <w:r w:rsidRPr="00C97875">
              <w:rPr>
                <w:rFonts w:ascii="Book Antiqua" w:hAnsi="Book Antiqua"/>
                <w:sz w:val="20"/>
                <w:szCs w:val="24"/>
              </w:rPr>
              <w:t>Semester CGPA: 8.63</w:t>
            </w:r>
          </w:p>
          <w:p w14:paraId="06DEF21B" w14:textId="496BD643" w:rsidR="00841AD2" w:rsidRPr="00C97875" w:rsidRDefault="00200120" w:rsidP="00841AD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Third</w:t>
            </w:r>
            <w:r w:rsidR="0038640C" w:rsidRPr="00C97875">
              <w:rPr>
                <w:rFonts w:ascii="Book Antiqua" w:hAnsi="Book Antiqua"/>
                <w:sz w:val="20"/>
                <w:szCs w:val="24"/>
              </w:rPr>
              <w:t xml:space="preserve"> Year, </w:t>
            </w:r>
            <w:r w:rsidRPr="00C97875">
              <w:rPr>
                <w:rFonts w:ascii="Book Antiqua" w:hAnsi="Book Antiqua"/>
                <w:sz w:val="20"/>
                <w:szCs w:val="24"/>
              </w:rPr>
              <w:t>5</w:t>
            </w:r>
            <w:r w:rsidR="0038640C" w:rsidRPr="00C97875">
              <w:rPr>
                <w:rFonts w:ascii="Book Antiqua" w:hAnsi="Book Antiqua"/>
                <w:sz w:val="20"/>
                <w:szCs w:val="24"/>
                <w:vertAlign w:val="superscript"/>
              </w:rPr>
              <w:t xml:space="preserve">th </w:t>
            </w:r>
            <w:r w:rsidR="0038640C" w:rsidRPr="00C97875">
              <w:rPr>
                <w:rFonts w:ascii="Book Antiqua" w:hAnsi="Book Antiqua"/>
                <w:sz w:val="20"/>
                <w:szCs w:val="24"/>
              </w:rPr>
              <w:t>Semester</w:t>
            </w:r>
          </w:p>
          <w:p w14:paraId="31FAA64A" w14:textId="77777777" w:rsidR="00841AD2" w:rsidRPr="00C97875" w:rsidRDefault="00841AD2" w:rsidP="00841AD2">
            <w:pPr>
              <w:pStyle w:val="Date"/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2022 - 2025</w:t>
            </w:r>
          </w:p>
          <w:p w14:paraId="6C6EAECE" w14:textId="77777777" w:rsidR="00197EB2" w:rsidRPr="00C97875" w:rsidRDefault="00197EB2" w:rsidP="00197EB2">
            <w:pPr>
              <w:rPr>
                <w:rFonts w:ascii="Book Antiqua" w:hAnsi="Book Antiqua"/>
                <w:sz w:val="20"/>
                <w:szCs w:val="24"/>
              </w:rPr>
            </w:pPr>
          </w:p>
          <w:p w14:paraId="6D351543" w14:textId="77777777" w:rsidR="00197EB2" w:rsidRPr="00C97875" w:rsidRDefault="00197EB2" w:rsidP="00197EB2">
            <w:pPr>
              <w:pStyle w:val="Heading4"/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Veermata Jijabai Technological Institute</w:t>
            </w:r>
          </w:p>
          <w:p w14:paraId="287D9211" w14:textId="77777777" w:rsidR="00197EB2" w:rsidRPr="00C97875" w:rsidRDefault="00197EB2" w:rsidP="00197EB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Diploma, Electronics Engineering</w:t>
            </w:r>
          </w:p>
          <w:p w14:paraId="74597136" w14:textId="77777777" w:rsidR="00197EB2" w:rsidRPr="00C97875" w:rsidRDefault="00197EB2" w:rsidP="00197EB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Percentage: 85.47</w:t>
            </w:r>
          </w:p>
          <w:p w14:paraId="2659190F" w14:textId="1353E42D" w:rsidR="00197EB2" w:rsidRPr="00C97875" w:rsidRDefault="00197EB2" w:rsidP="00197EB2">
            <w:pPr>
              <w:pStyle w:val="Date"/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 xml:space="preserve">2019 </w:t>
            </w:r>
            <w:r w:rsidR="00841AD2" w:rsidRPr="00C97875">
              <w:rPr>
                <w:rFonts w:ascii="Book Antiqua" w:hAnsi="Book Antiqua"/>
                <w:sz w:val="20"/>
                <w:szCs w:val="24"/>
              </w:rPr>
              <w:t>–</w:t>
            </w:r>
            <w:r w:rsidRPr="00C97875">
              <w:rPr>
                <w:rFonts w:ascii="Book Antiqua" w:hAnsi="Book Antiqua"/>
                <w:sz w:val="20"/>
                <w:szCs w:val="24"/>
              </w:rPr>
              <w:t xml:space="preserve"> 2022</w:t>
            </w:r>
          </w:p>
          <w:p w14:paraId="0653ED2D" w14:textId="77777777" w:rsidR="00841AD2" w:rsidRPr="00C97875" w:rsidRDefault="00841AD2" w:rsidP="00841AD2">
            <w:pPr>
              <w:rPr>
                <w:rFonts w:ascii="Book Antiqua" w:hAnsi="Book Antiqua"/>
              </w:rPr>
            </w:pPr>
          </w:p>
          <w:p w14:paraId="7AEA7109" w14:textId="77777777" w:rsidR="00841AD2" w:rsidRPr="00C97875" w:rsidRDefault="00841AD2" w:rsidP="00841AD2">
            <w:pPr>
              <w:pStyle w:val="Heading4"/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V N SULE GURUJI ENGLISH MEDIUM HIGH SCHOOL</w:t>
            </w:r>
          </w:p>
          <w:p w14:paraId="0EFF5D42" w14:textId="77777777" w:rsidR="00841AD2" w:rsidRPr="00C97875" w:rsidRDefault="00841AD2" w:rsidP="00841AD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Secondary (X)</w:t>
            </w:r>
          </w:p>
          <w:p w14:paraId="75A97188" w14:textId="77777777" w:rsidR="00841AD2" w:rsidRPr="00C97875" w:rsidRDefault="00841AD2" w:rsidP="00841AD2">
            <w:pPr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Percentage: 60.00%</w:t>
            </w:r>
          </w:p>
          <w:p w14:paraId="00757655" w14:textId="43D0A47C" w:rsidR="00841AD2" w:rsidRPr="00C97875" w:rsidRDefault="00841AD2" w:rsidP="00841AD2">
            <w:pPr>
              <w:pStyle w:val="Date"/>
              <w:rPr>
                <w:rFonts w:ascii="Book Antiqua" w:hAnsi="Book Antiqua"/>
                <w:sz w:val="20"/>
                <w:szCs w:val="24"/>
              </w:rPr>
            </w:pPr>
            <w:r w:rsidRPr="00C97875">
              <w:rPr>
                <w:rFonts w:ascii="Book Antiqua" w:hAnsi="Book Antiqua"/>
                <w:sz w:val="20"/>
                <w:szCs w:val="24"/>
              </w:rPr>
              <w:t>2007 – 2019</w:t>
            </w:r>
          </w:p>
          <w:p w14:paraId="68C2622E" w14:textId="77777777" w:rsidR="00841AD2" w:rsidRPr="00C97875" w:rsidRDefault="00841AD2" w:rsidP="00841AD2">
            <w:pPr>
              <w:rPr>
                <w:rFonts w:ascii="Book Antiqua" w:hAnsi="Book Antiqua"/>
              </w:rPr>
            </w:pPr>
          </w:p>
          <w:p w14:paraId="7A2C53E2" w14:textId="77777777" w:rsidR="00197EB2" w:rsidRPr="00C97875" w:rsidRDefault="00197EB2" w:rsidP="00197EB2">
            <w:pPr>
              <w:pStyle w:val="Heading2"/>
              <w:rPr>
                <w:rFonts w:ascii="Book Antiqua" w:hAnsi="Book Antiqua"/>
                <w:sz w:val="24"/>
                <w:szCs w:val="28"/>
              </w:rPr>
            </w:pPr>
            <w:r w:rsidRPr="00C97875">
              <w:rPr>
                <w:rFonts w:ascii="Book Antiqua" w:hAnsi="Book Antiqua"/>
                <w:sz w:val="24"/>
                <w:szCs w:val="28"/>
              </w:rPr>
              <w:t>Technical</w:t>
            </w:r>
            <w:r w:rsidRPr="00C97875">
              <w:rPr>
                <w:rStyle w:val="ng-star-inserted"/>
                <w:rFonts w:ascii="Book Antiqua" w:hAnsi="Book Antiqua"/>
                <w:b w:val="0"/>
                <w:bCs w:val="0"/>
                <w:sz w:val="24"/>
                <w:szCs w:val="28"/>
                <w:shd w:val="clear" w:color="auto" w:fill="FFFFFF"/>
              </w:rPr>
              <w:t xml:space="preserve"> </w:t>
            </w:r>
            <w:r w:rsidRPr="00C97875">
              <w:rPr>
                <w:rFonts w:ascii="Book Antiqua" w:hAnsi="Book Antiqua"/>
                <w:sz w:val="24"/>
                <w:szCs w:val="28"/>
              </w:rPr>
              <w:t>Skills</w:t>
            </w:r>
            <w:r w:rsidRPr="00C97875">
              <w:rPr>
                <w:rStyle w:val="ng-star-inserted"/>
                <w:rFonts w:ascii="Book Antiqua" w:hAnsi="Book Antiqua"/>
                <w:b w:val="0"/>
                <w:bCs w:val="0"/>
                <w:sz w:val="24"/>
                <w:szCs w:val="28"/>
                <w:shd w:val="clear" w:color="auto" w:fill="FFFFFF"/>
              </w:rPr>
              <w:t xml:space="preserve"> </w:t>
            </w:r>
          </w:p>
          <w:p w14:paraId="0041B474" w14:textId="77777777" w:rsidR="00197EB2" w:rsidRDefault="00197EB2" w:rsidP="00197E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Circuit Design and Integration</w:t>
            </w:r>
          </w:p>
          <w:p w14:paraId="6F5782C1" w14:textId="78BA1DCB" w:rsidR="00C97875" w:rsidRPr="00C97875" w:rsidRDefault="00C97875" w:rsidP="00197E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>
              <w:rPr>
                <w:rFonts w:ascii="Book Antiqua" w:hAnsi="Book Antiqua"/>
                <w:bCs/>
                <w:sz w:val="20"/>
                <w:szCs w:val="24"/>
              </w:rPr>
              <w:t>HTML, CSS, and JavaScript</w:t>
            </w:r>
          </w:p>
          <w:p w14:paraId="73B47531" w14:textId="77777777" w:rsidR="00197EB2" w:rsidRPr="00C97875" w:rsidRDefault="00197EB2" w:rsidP="00197E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Development Boards</w:t>
            </w:r>
          </w:p>
          <w:p w14:paraId="402BEE76" w14:textId="2B224E56" w:rsidR="00D452F3" w:rsidRPr="00C97875" w:rsidRDefault="00197EB2" w:rsidP="00D452F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IOT Applications</w:t>
            </w:r>
          </w:p>
          <w:p w14:paraId="6FF542AC" w14:textId="4EDF22AE" w:rsidR="00181C35" w:rsidRPr="00C97875" w:rsidRDefault="00181C35" w:rsidP="00D452F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PCB Designing and Manufacturing</w:t>
            </w:r>
          </w:p>
          <w:p w14:paraId="1AB377B1" w14:textId="07F4873D" w:rsidR="00C16543" w:rsidRPr="00C97875" w:rsidRDefault="00C16543" w:rsidP="00C16543">
            <w:pPr>
              <w:pStyle w:val="Heading2"/>
              <w:rPr>
                <w:rFonts w:ascii="Book Antiqua" w:hAnsi="Book Antiqua"/>
                <w:sz w:val="24"/>
                <w:szCs w:val="28"/>
              </w:rPr>
            </w:pPr>
            <w:r w:rsidRPr="00C97875">
              <w:rPr>
                <w:rFonts w:ascii="Book Antiqua" w:hAnsi="Book Antiqua"/>
                <w:sz w:val="24"/>
                <w:szCs w:val="28"/>
              </w:rPr>
              <w:t>Cources Completed</w:t>
            </w:r>
          </w:p>
          <w:p w14:paraId="0521C129" w14:textId="38469A4D" w:rsidR="00181C35" w:rsidRPr="008F4058" w:rsidRDefault="00181C35" w:rsidP="008F4058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 xml:space="preserve">Arduino </w:t>
            </w:r>
            <w:r w:rsidR="008F4058">
              <w:rPr>
                <w:rFonts w:ascii="Book Antiqua" w:hAnsi="Book Antiqua"/>
                <w:bCs/>
                <w:sz w:val="20"/>
                <w:szCs w:val="24"/>
              </w:rPr>
              <w:t>and IOT</w:t>
            </w:r>
          </w:p>
          <w:p w14:paraId="2E69E3C0" w14:textId="30CEB5D0" w:rsidR="00181C35" w:rsidRDefault="00C16543" w:rsidP="00181C3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HTML and CSS</w:t>
            </w:r>
          </w:p>
          <w:p w14:paraId="24156E52" w14:textId="4109C72C" w:rsidR="00C97875" w:rsidRPr="00C97875" w:rsidRDefault="00C97875" w:rsidP="00181C3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>
              <w:rPr>
                <w:rFonts w:ascii="Book Antiqua" w:hAnsi="Book Antiqua"/>
                <w:bCs/>
                <w:sz w:val="20"/>
                <w:szCs w:val="24"/>
              </w:rPr>
              <w:t>JavaScript</w:t>
            </w:r>
          </w:p>
          <w:p w14:paraId="7F37CCA9" w14:textId="5A27C9A2" w:rsidR="00C16543" w:rsidRPr="00C97875" w:rsidRDefault="00C16543" w:rsidP="00C1654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Python</w:t>
            </w:r>
          </w:p>
          <w:p w14:paraId="15F724F0" w14:textId="7BD2A0C6" w:rsidR="00200120" w:rsidRDefault="00200120" w:rsidP="00C1654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 xml:space="preserve">Machine Learning </w:t>
            </w:r>
          </w:p>
          <w:p w14:paraId="79CF304E" w14:textId="631C6056" w:rsidR="00200120" w:rsidRPr="00C97875" w:rsidRDefault="00200120" w:rsidP="00200120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PCB Designing and Product Development</w:t>
            </w:r>
          </w:p>
          <w:p w14:paraId="237D484A" w14:textId="42A56030" w:rsidR="00D452F3" w:rsidRPr="00C97875" w:rsidRDefault="00D73C91" w:rsidP="00197EB2">
            <w:pPr>
              <w:pStyle w:val="Heading2"/>
              <w:rPr>
                <w:rFonts w:ascii="Book Antiqua" w:hAnsi="Book Antiqua"/>
                <w:sz w:val="24"/>
                <w:szCs w:val="28"/>
              </w:rPr>
            </w:pPr>
            <w:r w:rsidRPr="00C97875">
              <w:rPr>
                <w:rFonts w:ascii="Book Antiqua" w:hAnsi="Book Antiqua"/>
                <w:sz w:val="24"/>
                <w:szCs w:val="28"/>
              </w:rPr>
              <w:t>EXTRACURRICULAR</w:t>
            </w:r>
          </w:p>
          <w:p w14:paraId="22613CB1" w14:textId="7208BD47" w:rsidR="00197EB2" w:rsidRPr="00C97875" w:rsidRDefault="00197EB2" w:rsidP="00197E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First Price in Project Expo by TSEC</w:t>
            </w:r>
          </w:p>
          <w:p w14:paraId="076209FA" w14:textId="77777777" w:rsidR="00197EB2" w:rsidRPr="00C97875" w:rsidRDefault="00197EB2" w:rsidP="00197E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Participated in Tech-A-Thon by TSEC</w:t>
            </w:r>
          </w:p>
          <w:p w14:paraId="57256DB9" w14:textId="77777777" w:rsidR="00197EB2" w:rsidRPr="00C97875" w:rsidRDefault="00197EB2" w:rsidP="00197E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Participated in Technovation by RGIT</w:t>
            </w:r>
          </w:p>
          <w:p w14:paraId="51EF2AFF" w14:textId="2D31172D" w:rsidR="00197EB2" w:rsidRPr="00C97875" w:rsidRDefault="00197EB2" w:rsidP="00197EB2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Second Price in Innovation Cup at SPIT</w:t>
            </w:r>
          </w:p>
          <w:p w14:paraId="76146FF2" w14:textId="31C67BB3" w:rsidR="00200120" w:rsidRPr="00C97875" w:rsidRDefault="00200120" w:rsidP="00200120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>First Price in PaperCon by TSE</w:t>
            </w:r>
            <w:r w:rsidR="00BE1402" w:rsidRPr="00C97875">
              <w:rPr>
                <w:rFonts w:ascii="Book Antiqua" w:hAnsi="Book Antiqua"/>
                <w:bCs/>
                <w:sz w:val="20"/>
                <w:szCs w:val="24"/>
              </w:rPr>
              <w:t>C</w:t>
            </w:r>
          </w:p>
          <w:p w14:paraId="118691BE" w14:textId="77777777" w:rsidR="00D56828" w:rsidRDefault="009F07C5" w:rsidP="009F407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C97875">
              <w:rPr>
                <w:rFonts w:ascii="Book Antiqua" w:hAnsi="Book Antiqua"/>
                <w:bCs/>
                <w:sz w:val="20"/>
                <w:szCs w:val="24"/>
              </w:rPr>
              <w:t xml:space="preserve">Second Price in ArduBotics Robotics by IIT </w:t>
            </w:r>
            <w:r w:rsidR="009F4073" w:rsidRPr="00C97875">
              <w:rPr>
                <w:rFonts w:ascii="Book Antiqua" w:hAnsi="Book Antiqua"/>
                <w:bCs/>
                <w:sz w:val="20"/>
                <w:szCs w:val="24"/>
              </w:rPr>
              <w:t>Varanasi</w:t>
            </w:r>
            <w:r w:rsidRPr="00C97875">
              <w:rPr>
                <w:rFonts w:ascii="Book Antiqua" w:hAnsi="Book Antiqua"/>
                <w:bCs/>
                <w:sz w:val="20"/>
                <w:szCs w:val="24"/>
              </w:rPr>
              <w:t xml:space="preserve"> </w:t>
            </w:r>
          </w:p>
          <w:p w14:paraId="461C948D" w14:textId="41037180" w:rsidR="00C97875" w:rsidRDefault="00C97875" w:rsidP="009F407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>
              <w:rPr>
                <w:rFonts w:ascii="Book Antiqua" w:hAnsi="Book Antiqua"/>
                <w:bCs/>
                <w:sz w:val="20"/>
                <w:szCs w:val="24"/>
              </w:rPr>
              <w:t xml:space="preserve">Participant in E-Yantra </w:t>
            </w:r>
            <w:r w:rsidR="008F4058">
              <w:rPr>
                <w:rFonts w:ascii="Book Antiqua" w:hAnsi="Book Antiqua"/>
                <w:bCs/>
                <w:sz w:val="20"/>
                <w:szCs w:val="24"/>
              </w:rPr>
              <w:t>by IIT Bombay</w:t>
            </w:r>
          </w:p>
          <w:p w14:paraId="1509A6EE" w14:textId="421B21F2" w:rsidR="00C97875" w:rsidRDefault="00C97875" w:rsidP="00C9787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>
              <w:rPr>
                <w:rFonts w:ascii="Book Antiqua" w:hAnsi="Book Antiqua"/>
                <w:bCs/>
                <w:sz w:val="20"/>
                <w:szCs w:val="24"/>
              </w:rPr>
              <w:t>Participant in</w:t>
            </w:r>
            <w:r>
              <w:rPr>
                <w:rFonts w:ascii="Book Antiqua" w:hAnsi="Book Antiqua"/>
                <w:bCs/>
                <w:sz w:val="20"/>
                <w:szCs w:val="24"/>
              </w:rPr>
              <w:t xml:space="preserve"> Smart India Hackathon</w:t>
            </w:r>
            <w:r>
              <w:rPr>
                <w:rFonts w:ascii="Book Antiqua" w:hAnsi="Book Antiqua"/>
                <w:bCs/>
                <w:sz w:val="20"/>
                <w:szCs w:val="24"/>
              </w:rPr>
              <w:t xml:space="preserve"> </w:t>
            </w:r>
          </w:p>
          <w:p w14:paraId="48936028" w14:textId="653EEBA1" w:rsidR="00C97875" w:rsidRPr="00C97875" w:rsidRDefault="00C97875" w:rsidP="00C9787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>
              <w:rPr>
                <w:rFonts w:ascii="Book Antiqua" w:hAnsi="Book Antiqua"/>
                <w:bCs/>
                <w:sz w:val="20"/>
                <w:szCs w:val="24"/>
              </w:rPr>
              <w:t xml:space="preserve">Participant </w:t>
            </w:r>
            <w:r>
              <w:rPr>
                <w:rFonts w:ascii="Book Antiqua" w:hAnsi="Book Antiqua"/>
                <w:bCs/>
                <w:sz w:val="20"/>
                <w:szCs w:val="24"/>
              </w:rPr>
              <w:t>in Innovators Challenge 2023</w:t>
            </w:r>
          </w:p>
        </w:tc>
      </w:tr>
      <w:tr w:rsidR="00197EB2" w:rsidRPr="009F07C5" w14:paraId="6BD0AD0D" w14:textId="77777777" w:rsidTr="00197EB2">
        <w:tc>
          <w:tcPr>
            <w:tcW w:w="3600" w:type="dxa"/>
          </w:tcPr>
          <w:p w14:paraId="2EC43945" w14:textId="3815789B" w:rsidR="009F4073" w:rsidRDefault="009F4073" w:rsidP="00197EB2">
            <w:pPr>
              <w:pStyle w:val="Heading3"/>
              <w:rPr>
                <w:rFonts w:ascii="Book Antiqua" w:hAnsi="Book Antiqua"/>
                <w:sz w:val="24"/>
                <w:szCs w:val="22"/>
              </w:rPr>
            </w:pPr>
          </w:p>
          <w:p w14:paraId="7FB114A8" w14:textId="53DB57BC" w:rsidR="009F4073" w:rsidRDefault="009F4073" w:rsidP="00197EB2">
            <w:pPr>
              <w:pStyle w:val="Heading3"/>
              <w:rPr>
                <w:rFonts w:ascii="Book Antiqua" w:hAnsi="Book Antiqua"/>
                <w:sz w:val="24"/>
                <w:szCs w:val="22"/>
              </w:rPr>
            </w:pPr>
            <w:r w:rsidRPr="009F07C5">
              <w:rPr>
                <w:rFonts w:ascii="Book Antiqua" w:hAnsi="Book Antiqua"/>
                <w:noProof/>
                <w:sz w:val="22"/>
                <w:szCs w:val="28"/>
              </w:rPr>
              <mc:AlternateContent>
                <mc:Choice Requires="wps">
                  <w:drawing>
                    <wp:inline distT="0" distB="0" distL="0" distR="0" wp14:anchorId="20C19D9E" wp14:editId="3EC87377">
                      <wp:extent cx="1839596" cy="1877695"/>
                      <wp:effectExtent l="19050" t="19050" r="46355" b="4635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9596" cy="187769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C2D7F1A" id="Oval 2" o:spid="_x0000_s1026" style="width:144.85pt;height:14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hMAAAAAUmdodGxvbmcAAAGd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56ED5916" w14:textId="38D5DDF7" w:rsidR="00197EB2" w:rsidRPr="009F07C5" w:rsidRDefault="00197EB2" w:rsidP="00197EB2">
            <w:pPr>
              <w:pStyle w:val="Heading3"/>
              <w:rPr>
                <w:rFonts w:ascii="Book Antiqua" w:hAnsi="Book Antiqua"/>
                <w:sz w:val="24"/>
                <w:szCs w:val="22"/>
              </w:rPr>
            </w:pPr>
            <w:r w:rsidRPr="009F07C5">
              <w:rPr>
                <w:rFonts w:ascii="Book Antiqua" w:hAnsi="Book Antiqua"/>
                <w:sz w:val="24"/>
                <w:szCs w:val="22"/>
              </w:rPr>
              <w:t xml:space="preserve">pROFILE </w:t>
            </w:r>
            <w:r w:rsidR="00AB60F4" w:rsidRPr="009F07C5">
              <w:rPr>
                <w:rFonts w:ascii="Book Antiqua" w:hAnsi="Book Antiqua"/>
                <w:sz w:val="24"/>
                <w:szCs w:val="22"/>
              </w:rPr>
              <w:t>sUMMARY</w:t>
            </w:r>
          </w:p>
          <w:p w14:paraId="38D55CB8" w14:textId="0150D9E8" w:rsidR="00197EB2" w:rsidRPr="009F07C5" w:rsidRDefault="00197EB2" w:rsidP="00652910">
            <w:pPr>
              <w:rPr>
                <w:rFonts w:ascii="Book Antiqua" w:hAnsi="Book Antiqua"/>
                <w:sz w:val="20"/>
                <w:szCs w:val="24"/>
              </w:rPr>
            </w:pPr>
            <w:r w:rsidRPr="009F07C5">
              <w:rPr>
                <w:rFonts w:ascii="Book Antiqua" w:hAnsi="Book Antiqua"/>
                <w:sz w:val="20"/>
                <w:szCs w:val="24"/>
              </w:rPr>
              <w:t xml:space="preserve">Electronics and telecommunication undergraduate </w:t>
            </w:r>
            <w:r w:rsidR="00156BE3" w:rsidRPr="009F07C5">
              <w:rPr>
                <w:rFonts w:ascii="Book Antiqua" w:hAnsi="Book Antiqua"/>
                <w:sz w:val="20"/>
                <w:szCs w:val="24"/>
              </w:rPr>
              <w:t>student eager to acquire knowledge and practical expertise</w:t>
            </w:r>
            <w:r w:rsidRPr="009F07C5">
              <w:rPr>
                <w:rFonts w:ascii="Book Antiqua" w:hAnsi="Book Antiqua"/>
                <w:sz w:val="20"/>
                <w:szCs w:val="24"/>
              </w:rPr>
              <w:t xml:space="preserve">. </w:t>
            </w:r>
            <w:r w:rsidR="00156BE3" w:rsidRPr="009F07C5">
              <w:rPr>
                <w:sz w:val="14"/>
                <w:szCs w:val="18"/>
              </w:rPr>
              <w:t xml:space="preserve"> </w:t>
            </w:r>
            <w:r w:rsidR="00156BE3" w:rsidRPr="009F07C5">
              <w:rPr>
                <w:rFonts w:ascii="Book Antiqua" w:hAnsi="Book Antiqua"/>
                <w:sz w:val="20"/>
                <w:szCs w:val="24"/>
              </w:rPr>
              <w:t>Committed to actively contributing and growing in a real-world setting.</w:t>
            </w:r>
          </w:p>
          <w:p w14:paraId="4F47CFB5" w14:textId="77777777" w:rsidR="00841AD2" w:rsidRPr="009F07C5" w:rsidRDefault="00841AD2" w:rsidP="00652910">
            <w:pPr>
              <w:rPr>
                <w:rFonts w:ascii="Book Antiqua" w:hAnsi="Book Antiqua"/>
                <w:sz w:val="20"/>
                <w:szCs w:val="24"/>
              </w:rPr>
            </w:pPr>
          </w:p>
          <w:sdt>
            <w:sdtPr>
              <w:rPr>
                <w:rFonts w:ascii="Book Antiqua" w:hAnsi="Book Antiqua"/>
                <w:sz w:val="32"/>
                <w:szCs w:val="28"/>
              </w:rPr>
              <w:id w:val="-1954003311"/>
              <w:placeholder>
                <w:docPart w:val="5F3167CD446F4176A2EFB13B34D43B41"/>
              </w:placeholder>
              <w:temporary/>
              <w:showingPlcHdr/>
              <w15:appearance w15:val="hidden"/>
            </w:sdtPr>
            <w:sdtContent>
              <w:p w14:paraId="22630DA8" w14:textId="5AD7C202" w:rsidR="00197EB2" w:rsidRPr="009F07C5" w:rsidRDefault="00197EB2" w:rsidP="00197EB2">
                <w:pPr>
                  <w:pStyle w:val="Heading3"/>
                  <w:rPr>
                    <w:rFonts w:ascii="Book Antiqua" w:hAnsi="Book Antiqua"/>
                    <w:sz w:val="32"/>
                    <w:szCs w:val="28"/>
                  </w:rPr>
                </w:pPr>
                <w:r w:rsidRPr="009F07C5">
                  <w:rPr>
                    <w:rFonts w:ascii="Book Antiqua" w:hAnsi="Book Antiqua"/>
                    <w:sz w:val="24"/>
                    <w:szCs w:val="22"/>
                  </w:rPr>
                  <w:t>Contact</w:t>
                </w:r>
              </w:p>
            </w:sdtContent>
          </w:sdt>
          <w:p w14:paraId="5B11E64D" w14:textId="7C4E2FB2" w:rsidR="00197EB2" w:rsidRPr="009F07C5" w:rsidRDefault="00000000" w:rsidP="00197EB2">
            <w:pPr>
              <w:rPr>
                <w:rFonts w:ascii="Book Antiqua" w:hAnsi="Book Antiqua"/>
                <w:sz w:val="20"/>
                <w:szCs w:val="24"/>
              </w:rPr>
            </w:pPr>
            <w:sdt>
              <w:sdtPr>
                <w:rPr>
                  <w:rFonts w:ascii="Book Antiqua" w:hAnsi="Book Antiqua"/>
                  <w:sz w:val="20"/>
                  <w:szCs w:val="24"/>
                </w:rPr>
                <w:id w:val="1111563247"/>
                <w:placeholder>
                  <w:docPart w:val="E47FE533B8BF42ED941CD59FB0E3E30C"/>
                </w:placeholder>
                <w:temporary/>
                <w:showingPlcHdr/>
                <w15:appearance w15:val="hidden"/>
              </w:sdtPr>
              <w:sdtContent>
                <w:r w:rsidR="00197EB2" w:rsidRPr="009F07C5">
                  <w:rPr>
                    <w:rFonts w:ascii="Book Antiqua" w:hAnsi="Book Antiqua"/>
                    <w:sz w:val="20"/>
                    <w:szCs w:val="24"/>
                  </w:rPr>
                  <w:t>PHONE:</w:t>
                </w:r>
              </w:sdtContent>
            </w:sdt>
            <w:r w:rsidR="00886B39" w:rsidRPr="009F07C5">
              <w:rPr>
                <w:rFonts w:ascii="Book Antiqua" w:hAnsi="Book Antiqua"/>
                <w:sz w:val="20"/>
                <w:szCs w:val="24"/>
              </w:rPr>
              <w:t xml:space="preserve">  </w:t>
            </w:r>
            <w:r w:rsidR="00197EB2" w:rsidRPr="009F07C5">
              <w:rPr>
                <w:rFonts w:ascii="Book Antiqua" w:hAnsi="Book Antiqua"/>
                <w:sz w:val="20"/>
                <w:szCs w:val="24"/>
              </w:rPr>
              <w:t>+91 8291189618</w:t>
            </w:r>
          </w:p>
          <w:p w14:paraId="25CD2A25" w14:textId="541E5A59" w:rsidR="00886B39" w:rsidRPr="009F07C5" w:rsidRDefault="00000000" w:rsidP="00197EB2">
            <w:pPr>
              <w:rPr>
                <w:rFonts w:ascii="Book Antiqua" w:hAnsi="Book Antiqua"/>
                <w:color w:val="B85A22" w:themeColor="accent2" w:themeShade="BF"/>
                <w:sz w:val="20"/>
                <w:szCs w:val="24"/>
                <w:u w:val="single"/>
              </w:rPr>
            </w:pPr>
            <w:sdt>
              <w:sdtPr>
                <w:rPr>
                  <w:rFonts w:ascii="Book Antiqua" w:hAnsi="Book Antiqua"/>
                  <w:sz w:val="20"/>
                  <w:szCs w:val="24"/>
                </w:rPr>
                <w:id w:val="-240260293"/>
                <w:placeholder>
                  <w:docPart w:val="DB83A2E01BCD4FC58E61AD34B87F64E1"/>
                </w:placeholder>
                <w:temporary/>
                <w:showingPlcHdr/>
                <w15:appearance w15:val="hidden"/>
              </w:sdtPr>
              <w:sdtContent>
                <w:r w:rsidR="00197EB2" w:rsidRPr="009F07C5">
                  <w:rPr>
                    <w:rFonts w:ascii="Book Antiqua" w:hAnsi="Book Antiqua"/>
                    <w:sz w:val="20"/>
                    <w:szCs w:val="24"/>
                  </w:rPr>
                  <w:t>EMAIL:</w:t>
                </w:r>
              </w:sdtContent>
            </w:sdt>
            <w:r w:rsidR="00886B39" w:rsidRPr="009F07C5">
              <w:rPr>
                <w:rFonts w:ascii="Book Antiqua" w:hAnsi="Book Antiqua"/>
                <w:sz w:val="20"/>
                <w:szCs w:val="24"/>
              </w:rPr>
              <w:t xml:space="preserve"> </w:t>
            </w:r>
            <w:hyperlink r:id="rId10" w:history="1">
              <w:r w:rsidR="00841AD2" w:rsidRPr="009F07C5">
                <w:rPr>
                  <w:rStyle w:val="Hyperlink"/>
                  <w:rFonts w:ascii="Book Antiqua" w:hAnsi="Book Antiqua"/>
                </w:rPr>
                <w:t>p</w:t>
              </w:r>
              <w:r w:rsidR="00841AD2" w:rsidRPr="009F07C5">
                <w:rPr>
                  <w:rStyle w:val="Hyperlink"/>
                  <w:rFonts w:ascii="Book Antiqua" w:hAnsi="Book Antiqua"/>
                  <w:sz w:val="20"/>
                  <w:szCs w:val="24"/>
                </w:rPr>
                <w:t>andeyritik527@gmail.com</w:t>
              </w:r>
            </w:hyperlink>
          </w:p>
          <w:p w14:paraId="1030B496" w14:textId="382DE7B2" w:rsidR="005D74F5" w:rsidRDefault="005D74F5" w:rsidP="00197EB2">
            <w:pPr>
              <w:rPr>
                <w:rStyle w:val="Hyperlink"/>
                <w:rFonts w:ascii="Book Antiqua" w:hAnsi="Book Antiqua"/>
                <w:sz w:val="20"/>
                <w:szCs w:val="24"/>
              </w:rPr>
            </w:pPr>
            <w:r w:rsidRPr="009F07C5">
              <w:rPr>
                <w:rFonts w:ascii="Book Antiqua" w:hAnsi="Book Antiqua"/>
                <w:sz w:val="20"/>
                <w:szCs w:val="24"/>
              </w:rPr>
              <w:t>LinkedIn:</w:t>
            </w:r>
            <w:r w:rsidR="00886B39" w:rsidRPr="009F07C5">
              <w:rPr>
                <w:rFonts w:ascii="Book Antiqua" w:hAnsi="Book Antiqua"/>
                <w:sz w:val="20"/>
                <w:szCs w:val="24"/>
              </w:rPr>
              <w:t xml:space="preserve"> </w:t>
            </w:r>
            <w:hyperlink r:id="rId11" w:history="1">
              <w:r w:rsidRPr="009F07C5">
                <w:rPr>
                  <w:rStyle w:val="Hyperlink"/>
                  <w:rFonts w:ascii="Book Antiqua" w:hAnsi="Book Antiqua"/>
                  <w:sz w:val="20"/>
                  <w:szCs w:val="24"/>
                </w:rPr>
                <w:t>https://www.linkedin.com/in/ritik-pandey-2546b81bb/</w:t>
              </w:r>
            </w:hyperlink>
          </w:p>
          <w:p w14:paraId="407A8449" w14:textId="2999B6DD" w:rsidR="00C97875" w:rsidRDefault="00C97875" w:rsidP="00197EB2">
            <w:pPr>
              <w:rPr>
                <w:rStyle w:val="Hyperlink"/>
                <w:rFonts w:ascii="Book Antiqua" w:hAnsi="Book Antiqua"/>
                <w:sz w:val="20"/>
                <w:szCs w:val="24"/>
              </w:rPr>
            </w:pPr>
            <w:r w:rsidRPr="00C97875">
              <w:t>GitHub:</w:t>
            </w:r>
            <w:r>
              <w:rPr>
                <w:rStyle w:val="Hyperlink"/>
                <w:rFonts w:ascii="Book Antiqua" w:hAnsi="Book Antiqua"/>
                <w:sz w:val="20"/>
                <w:szCs w:val="24"/>
              </w:rPr>
              <w:t xml:space="preserve"> </w:t>
            </w:r>
          </w:p>
          <w:p w14:paraId="44F3EFBC" w14:textId="00E1D40E" w:rsidR="00181C35" w:rsidRDefault="00C97875" w:rsidP="00197EB2">
            <w:pPr>
              <w:rPr>
                <w:rFonts w:ascii="Book Antiqua" w:hAnsi="Book Antiqua"/>
                <w:sz w:val="20"/>
                <w:szCs w:val="20"/>
              </w:rPr>
            </w:pPr>
            <w:hyperlink r:id="rId12" w:history="1">
              <w:r w:rsidRPr="0071047F">
                <w:rPr>
                  <w:rStyle w:val="Hyperlink"/>
                  <w:rFonts w:ascii="Book Antiqua" w:hAnsi="Book Antiqua"/>
                  <w:sz w:val="20"/>
                  <w:szCs w:val="20"/>
                </w:rPr>
                <w:t>https://github.com/TechyRitikInnovates</w:t>
              </w:r>
            </w:hyperlink>
          </w:p>
          <w:p w14:paraId="2BAA24AB" w14:textId="53F83FAC" w:rsidR="009F07C5" w:rsidRPr="009F07C5" w:rsidRDefault="009F07C5" w:rsidP="00197EB2">
            <w:pPr>
              <w:rPr>
                <w:rStyle w:val="Hyperlink"/>
                <w:rFonts w:ascii="Book Antiqua" w:hAnsi="Book Antiqua"/>
                <w:sz w:val="20"/>
                <w:szCs w:val="24"/>
              </w:rPr>
            </w:pPr>
          </w:p>
          <w:p w14:paraId="5DB52B25" w14:textId="7FCF9B38" w:rsidR="009F07C5" w:rsidRPr="009F07C5" w:rsidRDefault="009F07C5" w:rsidP="00197EB2">
            <w:pPr>
              <w:rPr>
                <w:rFonts w:ascii="Book Antiqua" w:eastAsiaTheme="majorEastAsia" w:hAnsi="Book Antiqua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 w:rsidRPr="009F07C5">
              <w:rPr>
                <w:rFonts w:ascii="Book Antiqua" w:eastAsiaTheme="majorEastAsia" w:hAnsi="Book Antiqua" w:cstheme="majorBidi"/>
                <w:b/>
                <w:caps/>
                <w:color w:val="548AB7" w:themeColor="accent1" w:themeShade="BF"/>
                <w:sz w:val="32"/>
                <w:szCs w:val="32"/>
              </w:rPr>
              <w:t>PROJECTS</w:t>
            </w:r>
          </w:p>
          <w:p w14:paraId="43A8AB81" w14:textId="07BE03FF" w:rsidR="009F07C5" w:rsidRPr="009F07C5" w:rsidRDefault="009F07C5" w:rsidP="009F07C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SmartHome System</w:t>
            </w:r>
          </w:p>
          <w:p w14:paraId="38C850C6" w14:textId="77777777" w:rsidR="009F07C5" w:rsidRPr="009F07C5" w:rsidRDefault="009F07C5" w:rsidP="009F07C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EnergiLink (Prepaid Energy Meter)</w:t>
            </w:r>
          </w:p>
          <w:p w14:paraId="77CF9EC2" w14:textId="77777777" w:rsidR="009F07C5" w:rsidRPr="009F07C5" w:rsidRDefault="009F07C5" w:rsidP="009F07C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AquaCare System</w:t>
            </w:r>
          </w:p>
          <w:p w14:paraId="730A68B7" w14:textId="77777777" w:rsidR="009F07C5" w:rsidRPr="009F07C5" w:rsidRDefault="009F07C5" w:rsidP="009F07C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Personal Assistance for Blind</w:t>
            </w:r>
          </w:p>
          <w:p w14:paraId="71603894" w14:textId="77777777" w:rsidR="009F07C5" w:rsidRPr="009F07C5" w:rsidRDefault="009F07C5" w:rsidP="009F07C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Pi-Mate (Virtual Assistant)</w:t>
            </w:r>
          </w:p>
          <w:p w14:paraId="13676899" w14:textId="77777777" w:rsidR="009F07C5" w:rsidRPr="009F07C5" w:rsidRDefault="009F07C5" w:rsidP="009F07C5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Aiden (Artificially Intelligent Digital Entity Navigator)</w:t>
            </w:r>
          </w:p>
          <w:p w14:paraId="01247F8A" w14:textId="77777777" w:rsidR="009F07C5" w:rsidRPr="009F07C5" w:rsidRDefault="009F07C5" w:rsidP="009F07C5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Object Detection using YOLO.</w:t>
            </w:r>
          </w:p>
          <w:p w14:paraId="65CC7010" w14:textId="77777777" w:rsidR="009F07C5" w:rsidRDefault="009F07C5" w:rsidP="009F07C5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bCs/>
                <w:sz w:val="20"/>
                <w:szCs w:val="24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Sign Language using Keras.</w:t>
            </w:r>
          </w:p>
          <w:p w14:paraId="60299678" w14:textId="65A77F53" w:rsidR="009F07C5" w:rsidRPr="009F07C5" w:rsidRDefault="009F07C5" w:rsidP="009F07C5">
            <w:pPr>
              <w:pStyle w:val="ListParagraph"/>
              <w:numPr>
                <w:ilvl w:val="0"/>
                <w:numId w:val="5"/>
              </w:numPr>
              <w:rPr>
                <w:rStyle w:val="Hyperlink"/>
                <w:rFonts w:ascii="Book Antiqua" w:hAnsi="Book Antiqua"/>
                <w:bCs/>
                <w:color w:val="auto"/>
                <w:sz w:val="20"/>
                <w:szCs w:val="24"/>
                <w:u w:val="none"/>
              </w:rPr>
            </w:pPr>
            <w:r w:rsidRPr="009F07C5">
              <w:rPr>
                <w:rFonts w:ascii="Book Antiqua" w:hAnsi="Book Antiqua"/>
                <w:bCs/>
                <w:sz w:val="20"/>
                <w:szCs w:val="24"/>
              </w:rPr>
              <w:t>Virtual Mouse using Mediapipe.</w:t>
            </w:r>
          </w:p>
          <w:p w14:paraId="72384182" w14:textId="6A79B23F" w:rsidR="00886B39" w:rsidRDefault="009F07C5" w:rsidP="009F07C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0"/>
                <w:szCs w:val="24"/>
              </w:rPr>
            </w:pPr>
            <w:r w:rsidRPr="00181C35">
              <w:rPr>
                <w:rFonts w:ascii="Book Antiqua" w:hAnsi="Book Antiqua"/>
                <w:sz w:val="20"/>
                <w:szCs w:val="24"/>
              </w:rPr>
              <w:t>PolyMorfix (6dof Robotics Arm)</w:t>
            </w:r>
          </w:p>
          <w:p w14:paraId="5E337C19" w14:textId="6058FA77" w:rsidR="00C97875" w:rsidRPr="00181C35" w:rsidRDefault="00C97875" w:rsidP="009F07C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0"/>
                <w:szCs w:val="24"/>
              </w:rPr>
            </w:pPr>
            <w:r>
              <w:rPr>
                <w:rFonts w:ascii="Book Antiqua" w:hAnsi="Book Antiqua"/>
                <w:sz w:val="20"/>
                <w:szCs w:val="24"/>
              </w:rPr>
              <w:t>EmpowerVoice</w:t>
            </w:r>
          </w:p>
          <w:p w14:paraId="3D8DA604" w14:textId="737E24CF" w:rsidR="00200120" w:rsidRPr="00181C35" w:rsidRDefault="009F4073" w:rsidP="009F07C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2"/>
                <w:szCs w:val="28"/>
              </w:rPr>
            </w:pPr>
            <w:r w:rsidRPr="00181C35">
              <w:rPr>
                <w:rFonts w:ascii="Book Antiqua" w:hAnsi="Book Antiqua"/>
                <w:sz w:val="20"/>
                <w:szCs w:val="24"/>
              </w:rPr>
              <w:t>M-Care</w:t>
            </w:r>
          </w:p>
        </w:tc>
        <w:tc>
          <w:tcPr>
            <w:tcW w:w="720" w:type="dxa"/>
          </w:tcPr>
          <w:p w14:paraId="7E26AFD5" w14:textId="77777777" w:rsidR="00197EB2" w:rsidRPr="009F07C5" w:rsidRDefault="00197EB2" w:rsidP="00197EB2">
            <w:pPr>
              <w:tabs>
                <w:tab w:val="left" w:pos="990"/>
              </w:tabs>
              <w:rPr>
                <w:rFonts w:ascii="Book Antiqua" w:hAnsi="Book Antiqua"/>
                <w:sz w:val="22"/>
                <w:szCs w:val="28"/>
              </w:rPr>
            </w:pPr>
          </w:p>
        </w:tc>
        <w:tc>
          <w:tcPr>
            <w:tcW w:w="6470" w:type="dxa"/>
            <w:vMerge/>
          </w:tcPr>
          <w:p w14:paraId="4017CAED" w14:textId="6989E07F" w:rsidR="00197EB2" w:rsidRPr="009F07C5" w:rsidRDefault="00197EB2" w:rsidP="00197EB2">
            <w:pPr>
              <w:rPr>
                <w:rFonts w:ascii="Book Antiqua" w:hAnsi="Book Antiqua"/>
                <w:b/>
                <w:sz w:val="24"/>
                <w:szCs w:val="32"/>
              </w:rPr>
            </w:pPr>
          </w:p>
        </w:tc>
      </w:tr>
    </w:tbl>
    <w:p w14:paraId="53B78519" w14:textId="7795AD05" w:rsidR="00C97875" w:rsidRPr="00C97875" w:rsidRDefault="00C97875" w:rsidP="00C97875">
      <w:pPr>
        <w:rPr>
          <w:rFonts w:ascii="Book Antiqua" w:eastAsiaTheme="majorEastAsia" w:hAnsi="Book Antiqua" w:cstheme="majorBidi"/>
          <w:b/>
          <w:caps/>
          <w:color w:val="548AB7" w:themeColor="accent1" w:themeShade="BF"/>
          <w:sz w:val="24"/>
          <w:szCs w:val="24"/>
        </w:rPr>
      </w:pPr>
    </w:p>
    <w:sectPr w:rsidR="00C97875" w:rsidRPr="00C97875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996F" w14:textId="77777777" w:rsidR="00133AF8" w:rsidRDefault="00133AF8" w:rsidP="000C45FF">
      <w:r>
        <w:separator/>
      </w:r>
    </w:p>
  </w:endnote>
  <w:endnote w:type="continuationSeparator" w:id="0">
    <w:p w14:paraId="4E87A313" w14:textId="77777777" w:rsidR="00133AF8" w:rsidRDefault="00133A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54BB" w14:textId="77777777" w:rsidR="00133AF8" w:rsidRDefault="00133AF8" w:rsidP="000C45FF">
      <w:r>
        <w:separator/>
      </w:r>
    </w:p>
  </w:footnote>
  <w:footnote w:type="continuationSeparator" w:id="0">
    <w:p w14:paraId="5B4FB3A8" w14:textId="77777777" w:rsidR="00133AF8" w:rsidRDefault="00133A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71C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9B2F23" wp14:editId="0F6C36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1A7"/>
    <w:multiLevelType w:val="hybridMultilevel"/>
    <w:tmpl w:val="1B6C50A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55AD5"/>
    <w:multiLevelType w:val="hybridMultilevel"/>
    <w:tmpl w:val="F2ECCC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FBD"/>
    <w:multiLevelType w:val="hybridMultilevel"/>
    <w:tmpl w:val="C032D8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410E0"/>
    <w:multiLevelType w:val="hybridMultilevel"/>
    <w:tmpl w:val="146CF1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35F6"/>
    <w:multiLevelType w:val="hybridMultilevel"/>
    <w:tmpl w:val="9BA0C6F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3748"/>
    <w:multiLevelType w:val="hybridMultilevel"/>
    <w:tmpl w:val="6FF8F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91302">
    <w:abstractNumId w:val="4"/>
  </w:num>
  <w:num w:numId="2" w16cid:durableId="2072266072">
    <w:abstractNumId w:val="2"/>
  </w:num>
  <w:num w:numId="3" w16cid:durableId="1977031738">
    <w:abstractNumId w:val="1"/>
  </w:num>
  <w:num w:numId="4" w16cid:durableId="1280144803">
    <w:abstractNumId w:val="3"/>
  </w:num>
  <w:num w:numId="5" w16cid:durableId="1697731941">
    <w:abstractNumId w:val="5"/>
  </w:num>
  <w:num w:numId="6" w16cid:durableId="201106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5C"/>
    <w:rsid w:val="00036450"/>
    <w:rsid w:val="0005105D"/>
    <w:rsid w:val="00094499"/>
    <w:rsid w:val="000C45FF"/>
    <w:rsid w:val="000E3FD1"/>
    <w:rsid w:val="00112054"/>
    <w:rsid w:val="001317D8"/>
    <w:rsid w:val="00133AF8"/>
    <w:rsid w:val="001525E1"/>
    <w:rsid w:val="00156BE3"/>
    <w:rsid w:val="00180329"/>
    <w:rsid w:val="00181C35"/>
    <w:rsid w:val="0019001F"/>
    <w:rsid w:val="00197EB2"/>
    <w:rsid w:val="001A74A5"/>
    <w:rsid w:val="001B2ABD"/>
    <w:rsid w:val="001E0391"/>
    <w:rsid w:val="001E1759"/>
    <w:rsid w:val="001F1ECC"/>
    <w:rsid w:val="00200120"/>
    <w:rsid w:val="002400EB"/>
    <w:rsid w:val="00256CF7"/>
    <w:rsid w:val="00281FD5"/>
    <w:rsid w:val="0030481B"/>
    <w:rsid w:val="003156FC"/>
    <w:rsid w:val="003254B5"/>
    <w:rsid w:val="0037121F"/>
    <w:rsid w:val="00372EB7"/>
    <w:rsid w:val="0038640C"/>
    <w:rsid w:val="003910D8"/>
    <w:rsid w:val="003A6B7D"/>
    <w:rsid w:val="003B06CA"/>
    <w:rsid w:val="004064CF"/>
    <w:rsid w:val="004071FC"/>
    <w:rsid w:val="00445947"/>
    <w:rsid w:val="004813B3"/>
    <w:rsid w:val="00496591"/>
    <w:rsid w:val="004C63E4"/>
    <w:rsid w:val="004D3011"/>
    <w:rsid w:val="005262AC"/>
    <w:rsid w:val="00554C6D"/>
    <w:rsid w:val="005D74F5"/>
    <w:rsid w:val="005E39D5"/>
    <w:rsid w:val="005F7C5E"/>
    <w:rsid w:val="00600670"/>
    <w:rsid w:val="006176FD"/>
    <w:rsid w:val="0062123A"/>
    <w:rsid w:val="00646E75"/>
    <w:rsid w:val="00652910"/>
    <w:rsid w:val="0066343D"/>
    <w:rsid w:val="006771D0"/>
    <w:rsid w:val="006B4A82"/>
    <w:rsid w:val="0071540D"/>
    <w:rsid w:val="00715FCB"/>
    <w:rsid w:val="00743101"/>
    <w:rsid w:val="00764C9F"/>
    <w:rsid w:val="007775E1"/>
    <w:rsid w:val="007867A0"/>
    <w:rsid w:val="007927F5"/>
    <w:rsid w:val="007D16B1"/>
    <w:rsid w:val="00802CA0"/>
    <w:rsid w:val="00841AD2"/>
    <w:rsid w:val="00886B39"/>
    <w:rsid w:val="008D078F"/>
    <w:rsid w:val="008F4058"/>
    <w:rsid w:val="009260CD"/>
    <w:rsid w:val="0093695C"/>
    <w:rsid w:val="00940A66"/>
    <w:rsid w:val="00952C25"/>
    <w:rsid w:val="00970832"/>
    <w:rsid w:val="0099389F"/>
    <w:rsid w:val="009C6CCC"/>
    <w:rsid w:val="009D041E"/>
    <w:rsid w:val="009F07C5"/>
    <w:rsid w:val="009F4073"/>
    <w:rsid w:val="00A2118D"/>
    <w:rsid w:val="00AB60F4"/>
    <w:rsid w:val="00AD0A50"/>
    <w:rsid w:val="00AD76E2"/>
    <w:rsid w:val="00B20152"/>
    <w:rsid w:val="00B359E4"/>
    <w:rsid w:val="00B57D98"/>
    <w:rsid w:val="00B70850"/>
    <w:rsid w:val="00BD6A53"/>
    <w:rsid w:val="00BE1402"/>
    <w:rsid w:val="00BE503E"/>
    <w:rsid w:val="00C066B6"/>
    <w:rsid w:val="00C16543"/>
    <w:rsid w:val="00C37BA1"/>
    <w:rsid w:val="00C4674C"/>
    <w:rsid w:val="00C506CF"/>
    <w:rsid w:val="00C72BED"/>
    <w:rsid w:val="00C9578B"/>
    <w:rsid w:val="00C97875"/>
    <w:rsid w:val="00CB0055"/>
    <w:rsid w:val="00CB0D83"/>
    <w:rsid w:val="00D2522B"/>
    <w:rsid w:val="00D422DE"/>
    <w:rsid w:val="00D452F3"/>
    <w:rsid w:val="00D5459D"/>
    <w:rsid w:val="00D56828"/>
    <w:rsid w:val="00D73C91"/>
    <w:rsid w:val="00DA1F4D"/>
    <w:rsid w:val="00DB6067"/>
    <w:rsid w:val="00DD172A"/>
    <w:rsid w:val="00E25862"/>
    <w:rsid w:val="00E25A26"/>
    <w:rsid w:val="00E4381A"/>
    <w:rsid w:val="00E454F7"/>
    <w:rsid w:val="00E55D74"/>
    <w:rsid w:val="00ED6B1C"/>
    <w:rsid w:val="00F11357"/>
    <w:rsid w:val="00F60274"/>
    <w:rsid w:val="00F77FB9"/>
    <w:rsid w:val="00FB068F"/>
    <w:rsid w:val="00FB7AE9"/>
    <w:rsid w:val="00F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EA0F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9F07C5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ng-star-inserted">
    <w:name w:val="ng-star-inserted"/>
    <w:basedOn w:val="DefaultParagraphFont"/>
    <w:rsid w:val="00BD6A53"/>
  </w:style>
  <w:style w:type="paragraph" w:styleId="ListParagraph">
    <w:name w:val="List Paragraph"/>
    <w:basedOn w:val="Normal"/>
    <w:uiPriority w:val="34"/>
    <w:qFormat/>
    <w:rsid w:val="00BD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chyRitikInnova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itik-pandey-2546b81bb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pandeyritik52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167CD446F4176A2EFB13B34D43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9C9C3-D0DB-47D6-9258-2BEAABA36E88}"/>
      </w:docPartPr>
      <w:docPartBody>
        <w:p w:rsidR="006D3176" w:rsidRDefault="00AC6490" w:rsidP="00AC6490">
          <w:pPr>
            <w:pStyle w:val="5F3167CD446F4176A2EFB13B34D43B41"/>
          </w:pPr>
          <w:r w:rsidRPr="00CB0055">
            <w:t>Contact</w:t>
          </w:r>
        </w:p>
      </w:docPartBody>
    </w:docPart>
    <w:docPart>
      <w:docPartPr>
        <w:name w:val="E47FE533B8BF42ED941CD59FB0E3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81C-C4FF-4CF7-A6E6-0BD3FBE750F5}"/>
      </w:docPartPr>
      <w:docPartBody>
        <w:p w:rsidR="006D3176" w:rsidRDefault="00AC6490" w:rsidP="00AC6490">
          <w:pPr>
            <w:pStyle w:val="E47FE533B8BF42ED941CD59FB0E3E30C"/>
          </w:pPr>
          <w:r w:rsidRPr="004D3011">
            <w:t>PHONE:</w:t>
          </w:r>
        </w:p>
      </w:docPartBody>
    </w:docPart>
    <w:docPart>
      <w:docPartPr>
        <w:name w:val="DB83A2E01BCD4FC58E61AD34B87F6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5993-060F-4A48-8ED4-410F6B897BC0}"/>
      </w:docPartPr>
      <w:docPartBody>
        <w:p w:rsidR="006D3176" w:rsidRDefault="00AC6490" w:rsidP="00AC6490">
          <w:pPr>
            <w:pStyle w:val="DB83A2E01BCD4FC58E61AD34B87F64E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90"/>
    <w:rsid w:val="002D4D62"/>
    <w:rsid w:val="00357C43"/>
    <w:rsid w:val="00412547"/>
    <w:rsid w:val="006B53DB"/>
    <w:rsid w:val="006D3176"/>
    <w:rsid w:val="006F4DA5"/>
    <w:rsid w:val="00764732"/>
    <w:rsid w:val="00872ED0"/>
    <w:rsid w:val="00A47ACE"/>
    <w:rsid w:val="00AC6490"/>
    <w:rsid w:val="00B45C6C"/>
    <w:rsid w:val="00CD343E"/>
    <w:rsid w:val="00E6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5F3167CD446F4176A2EFB13B34D43B41">
    <w:name w:val="5F3167CD446F4176A2EFB13B34D43B41"/>
    <w:rsid w:val="00AC6490"/>
  </w:style>
  <w:style w:type="paragraph" w:customStyle="1" w:styleId="E47FE533B8BF42ED941CD59FB0E3E30C">
    <w:name w:val="E47FE533B8BF42ED941CD59FB0E3E30C"/>
    <w:rsid w:val="00AC6490"/>
  </w:style>
  <w:style w:type="paragraph" w:customStyle="1" w:styleId="DB83A2E01BCD4FC58E61AD34B87F64E1">
    <w:name w:val="DB83A2E01BCD4FC58E61AD34B87F64E1"/>
    <w:rsid w:val="00AC64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DAC5C-7224-4EA2-B474-0B711E08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2023-05-19T14:15:00Z</dcterms:created>
  <dcterms:modified xsi:type="dcterms:W3CDTF">2023-09-27T15:03:00Z</dcterms:modified>
</cp:coreProperties>
</file>